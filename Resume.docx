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"/>
        <w:gridCol w:w="3316"/>
        <w:gridCol w:w="319"/>
        <w:gridCol w:w="2931"/>
        <w:gridCol w:w="3732"/>
      </w:tblGrid>
      <w:tr w:rsidR="004B4147" w:rsidRPr="004B4147" w14:paraId="22D56C58" w14:textId="77777777" w:rsidTr="00A21AF8">
        <w:tc>
          <w:tcPr>
            <w:tcW w:w="2160" w:type="dxa"/>
            <w:gridSpan w:val="2"/>
          </w:tcPr>
          <w:p w14:paraId="62DF5830" w14:textId="6E5C1112" w:rsidR="004B4147" w:rsidRPr="004B4147" w:rsidRDefault="004B4147" w:rsidP="004B4147">
            <w:pPr>
              <w:pStyle w:val="Logo"/>
            </w:pPr>
          </w:p>
        </w:tc>
        <w:tc>
          <w:tcPr>
            <w:tcW w:w="8640" w:type="dxa"/>
            <w:gridSpan w:val="3"/>
            <w:tcBorders>
              <w:bottom w:val="single" w:sz="4" w:space="0" w:color="FFFFFF" w:themeColor="background1"/>
            </w:tcBorders>
          </w:tcPr>
          <w:p w14:paraId="2D470A52" w14:textId="31CECA9B" w:rsidR="004B4147" w:rsidRDefault="000B6611" w:rsidP="004B4147">
            <w:pPr>
              <w:pStyle w:val="Title"/>
            </w:pPr>
            <w:r>
              <w:t>Bryan</w:t>
            </w:r>
          </w:p>
          <w:p w14:paraId="1963C050" w14:textId="04C60129" w:rsidR="004B4147" w:rsidRPr="004B4147" w:rsidRDefault="000B6611" w:rsidP="00A21AF8">
            <w:pPr>
              <w:pStyle w:val="Subtitle"/>
            </w:pPr>
            <w:r>
              <w:t>Yue</w:t>
            </w:r>
          </w:p>
        </w:tc>
      </w:tr>
      <w:tr w:rsidR="00A21AF8" w:rsidRPr="004B4147" w14:paraId="4550B304" w14:textId="77777777" w:rsidTr="007772B1">
        <w:tc>
          <w:tcPr>
            <w:tcW w:w="2160" w:type="dxa"/>
            <w:gridSpan w:val="2"/>
          </w:tcPr>
          <w:p w14:paraId="70AA370B" w14:textId="77777777" w:rsidR="00A21AF8" w:rsidRPr="004B4147" w:rsidRDefault="00A21AF8" w:rsidP="000161E1"/>
        </w:tc>
        <w:tc>
          <w:tcPr>
            <w:tcW w:w="8640" w:type="dxa"/>
            <w:gridSpan w:val="3"/>
            <w:tcBorders>
              <w:top w:val="single" w:sz="4" w:space="0" w:color="FFFFFF" w:themeColor="background1"/>
            </w:tcBorders>
          </w:tcPr>
          <w:p w14:paraId="4D0EA159" w14:textId="775B9ED5" w:rsidR="00A21AF8" w:rsidRPr="004B4147" w:rsidRDefault="000B6611" w:rsidP="00A21AF8">
            <w:pPr>
              <w:pStyle w:val="Jobtitle"/>
            </w:pPr>
            <w:r>
              <w:t>Software Develope</w:t>
            </w:r>
            <w:r w:rsidR="004B4DC7">
              <w:t>r</w:t>
            </w:r>
          </w:p>
        </w:tc>
      </w:tr>
      <w:tr w:rsidR="007772B1" w:rsidRPr="004B4147" w14:paraId="048F6D47" w14:textId="77777777" w:rsidTr="00C777FF">
        <w:trPr>
          <w:trHeight w:val="720"/>
        </w:trPr>
        <w:tc>
          <w:tcPr>
            <w:tcW w:w="2160" w:type="dxa"/>
            <w:gridSpan w:val="2"/>
          </w:tcPr>
          <w:p w14:paraId="43F07892" w14:textId="77777777" w:rsidR="007772B1" w:rsidRPr="004B4147" w:rsidRDefault="007772B1" w:rsidP="00A21AF8"/>
        </w:tc>
        <w:tc>
          <w:tcPr>
            <w:tcW w:w="8640" w:type="dxa"/>
            <w:gridSpan w:val="3"/>
          </w:tcPr>
          <w:p w14:paraId="7B4E43E4" w14:textId="77777777" w:rsidR="007772B1" w:rsidRDefault="007772B1" w:rsidP="00A21AF8">
            <w:pPr>
              <w:pStyle w:val="Jobtitle"/>
            </w:pPr>
          </w:p>
        </w:tc>
      </w:tr>
      <w:tr w:rsidR="00913995" w:rsidRPr="00997E86" w14:paraId="19C08011" w14:textId="77777777" w:rsidTr="00452292">
        <w:tc>
          <w:tcPr>
            <w:tcW w:w="540" w:type="dxa"/>
            <w:vAlign w:val="center"/>
          </w:tcPr>
          <w:p w14:paraId="0D60028E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29D876E" wp14:editId="20618451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C5270D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vAlign w:val="center"/>
          </w:tcPr>
          <w:p w14:paraId="374EB92F" w14:textId="5A3A7CFE" w:rsidR="00BF0DAF" w:rsidRPr="00B03ED5" w:rsidRDefault="000B6611" w:rsidP="00BF0DAF">
            <w:pPr>
              <w:pStyle w:val="Contact"/>
            </w:pPr>
            <w:r>
              <w:t>425-749-2741</w:t>
            </w:r>
          </w:p>
        </w:tc>
        <w:tc>
          <w:tcPr>
            <w:tcW w:w="450" w:type="dxa"/>
          </w:tcPr>
          <w:p w14:paraId="6223115F" w14:textId="77777777" w:rsidR="00BF0DAF" w:rsidRPr="00997E86" w:rsidRDefault="00BF0DAF" w:rsidP="00BF0DAF"/>
        </w:tc>
        <w:tc>
          <w:tcPr>
            <w:tcW w:w="6480" w:type="dxa"/>
            <w:gridSpan w:val="2"/>
            <w:vMerge w:val="restart"/>
          </w:tcPr>
          <w:sdt>
            <w:sdtPr>
              <w:id w:val="1958058710"/>
              <w:placeholder>
                <w:docPart w:val="77CFC266BB8D4D9790C98049FA26D598"/>
              </w:placeholder>
              <w:temporary/>
              <w:showingPlcHdr/>
              <w15:appearance w15:val="hidden"/>
            </w:sdtPr>
            <w:sdtEndPr/>
            <w:sdtContent>
              <w:p w14:paraId="765E466B" w14:textId="77777777"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913995" w:rsidRPr="00997E86" w14:paraId="447659BD" w14:textId="77777777" w:rsidTr="00452292">
        <w:tc>
          <w:tcPr>
            <w:tcW w:w="540" w:type="dxa"/>
            <w:vAlign w:val="center"/>
          </w:tcPr>
          <w:p w14:paraId="08FDD622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81DECEB" wp14:editId="0F16D6E1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EB6D5D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vAlign w:val="center"/>
          </w:tcPr>
          <w:p w14:paraId="0D0C948C" w14:textId="5C7747F5" w:rsidR="00BF0DAF" w:rsidRPr="00B03ED5" w:rsidRDefault="000B6611" w:rsidP="00BF0DAF">
            <w:pPr>
              <w:pStyle w:val="Contact"/>
            </w:pPr>
            <w:r>
              <w:t>yue_bryan123@hotmail.com</w:t>
            </w:r>
          </w:p>
        </w:tc>
        <w:tc>
          <w:tcPr>
            <w:tcW w:w="450" w:type="dxa"/>
          </w:tcPr>
          <w:p w14:paraId="36AB6932" w14:textId="77777777" w:rsidR="00BF0DAF" w:rsidRPr="00997E86" w:rsidRDefault="00BF0DAF" w:rsidP="00BF0DAF"/>
        </w:tc>
        <w:tc>
          <w:tcPr>
            <w:tcW w:w="6480" w:type="dxa"/>
            <w:gridSpan w:val="2"/>
            <w:vMerge/>
          </w:tcPr>
          <w:p w14:paraId="68EF6EB1" w14:textId="77777777" w:rsidR="00BF0DAF" w:rsidRPr="00997E86" w:rsidRDefault="00BF0DAF" w:rsidP="00BF0DAF"/>
        </w:tc>
      </w:tr>
      <w:tr w:rsidR="00913995" w:rsidRPr="00CD2FD2" w14:paraId="05F9990D" w14:textId="77777777" w:rsidTr="00452292">
        <w:trPr>
          <w:trHeight w:val="432"/>
        </w:trPr>
        <w:tc>
          <w:tcPr>
            <w:tcW w:w="540" w:type="dxa"/>
            <w:vAlign w:val="center"/>
          </w:tcPr>
          <w:p w14:paraId="0B5D6E8C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7A3E319A" wp14:editId="3F01E62B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B45FA6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vAlign w:val="center"/>
          </w:tcPr>
          <w:p w14:paraId="1A669DE5" w14:textId="743C9186" w:rsidR="00CD2FD2" w:rsidRPr="00B03ED5" w:rsidRDefault="000B6611" w:rsidP="00CD2FD2">
            <w:pPr>
              <w:pStyle w:val="Contact"/>
            </w:pPr>
            <w:r>
              <w:t>Seattle / WA / USA</w:t>
            </w:r>
          </w:p>
        </w:tc>
        <w:tc>
          <w:tcPr>
            <w:tcW w:w="450" w:type="dxa"/>
          </w:tcPr>
          <w:p w14:paraId="6DC41409" w14:textId="77777777" w:rsidR="00CD2FD2" w:rsidRPr="00997E86" w:rsidRDefault="00CD2FD2" w:rsidP="00CD2FD2"/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16417FCE" w14:textId="2407B118" w:rsidR="00CD2FD2" w:rsidRPr="00024552" w:rsidRDefault="000B6611" w:rsidP="00CD2FD2">
            <w:pPr>
              <w:pStyle w:val="Introduction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Experienced Developer with </w:t>
            </w:r>
            <w:r w:rsidR="0002455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 strong track record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02455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designing</w:t>
            </w:r>
            <w:r w:rsidR="00BC7DB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lasting solutions</w:t>
            </w:r>
            <w:r w:rsidR="0002455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02455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mentoring junior developers, and driving </w:t>
            </w:r>
            <w:r w:rsidR="00AF762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multi-team initiatives to completion.</w:t>
            </w:r>
            <w:r w:rsidR="0091399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Enjoys hik</w:t>
            </w:r>
            <w:r w:rsidR="00E43EC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es</w:t>
            </w:r>
            <w:r w:rsidR="0091399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and chess.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7DAF260E" w14:textId="52198C43" w:rsidR="00BC7DB6" w:rsidRDefault="00AF7624" w:rsidP="00BC7DB6">
            <w:pPr>
              <w:pStyle w:val="Heading3"/>
            </w:pPr>
            <w:r>
              <w:t>T</w:t>
            </w:r>
            <w:r w:rsidR="004B4DC7">
              <w:t>ech Stack</w:t>
            </w:r>
          </w:p>
          <w:p w14:paraId="0EC5366D" w14:textId="683A2824" w:rsidR="00FF6933" w:rsidRPr="004B4DC7" w:rsidRDefault="004B4DC7" w:rsidP="00FF6933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0"/>
                <w:szCs w:val="20"/>
                <w:lang w:val="it-IT"/>
              </w:rPr>
            </w:pPr>
            <w:r w:rsidRPr="004B4DC7">
              <w:rPr>
                <w:rFonts w:asciiTheme="minorHAnsi" w:hAnsiTheme="minorHAnsi"/>
                <w:sz w:val="20"/>
                <w:szCs w:val="20"/>
                <w:lang w:val="it-IT"/>
              </w:rPr>
              <w:t xml:space="preserve">Cloud: </w:t>
            </w:r>
            <w:r w:rsidR="00FF6933" w:rsidRPr="004B4DC7">
              <w:rPr>
                <w:rFonts w:asciiTheme="minorHAnsi" w:hAnsiTheme="minorHAnsi"/>
                <w:sz w:val="20"/>
                <w:szCs w:val="20"/>
                <w:lang w:val="it-IT"/>
              </w:rPr>
              <w:t>Azure Ecosystem</w:t>
            </w:r>
          </w:p>
          <w:p w14:paraId="7F8FB7AC" w14:textId="78083C07" w:rsidR="00AF7624" w:rsidRDefault="004B4DC7" w:rsidP="00FF6933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0"/>
                <w:szCs w:val="20"/>
                <w:lang w:val="it-IT"/>
              </w:rPr>
            </w:pPr>
            <w:r w:rsidRPr="004B4DC7">
              <w:rPr>
                <w:rFonts w:asciiTheme="minorHAnsi" w:hAnsiTheme="minorHAnsi"/>
                <w:sz w:val="20"/>
                <w:szCs w:val="20"/>
                <w:lang w:val="it-IT"/>
              </w:rPr>
              <w:t xml:space="preserve">Languages: </w:t>
            </w:r>
            <w:r w:rsidR="00BC7DB6" w:rsidRPr="004B4DC7">
              <w:rPr>
                <w:rFonts w:asciiTheme="minorHAnsi" w:hAnsiTheme="minorHAnsi"/>
                <w:sz w:val="20"/>
                <w:szCs w:val="20"/>
                <w:lang w:val="it-IT"/>
              </w:rPr>
              <w:t>C#</w:t>
            </w:r>
            <w:r w:rsidR="00FF6933" w:rsidRPr="004B4DC7">
              <w:rPr>
                <w:rFonts w:asciiTheme="minorHAnsi" w:hAnsiTheme="minorHAnsi"/>
                <w:sz w:val="20"/>
                <w:szCs w:val="20"/>
                <w:lang w:val="it-IT"/>
              </w:rPr>
              <w:t>, C++, Java, Python</w:t>
            </w:r>
          </w:p>
          <w:p w14:paraId="6EF3C350" w14:textId="004E0A0B" w:rsidR="003835F9" w:rsidRPr="004B4DC7" w:rsidRDefault="003835F9" w:rsidP="00FF6933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0"/>
                <w:szCs w:val="20"/>
                <w:lang w:val="it-IT"/>
              </w:rPr>
            </w:pPr>
            <w:r>
              <w:rPr>
                <w:rFonts w:asciiTheme="minorHAnsi" w:hAnsiTheme="minorHAnsi"/>
                <w:sz w:val="20"/>
                <w:szCs w:val="20"/>
                <w:lang w:val="it-IT"/>
              </w:rPr>
              <w:t>Framework: .NET Core</w:t>
            </w:r>
          </w:p>
          <w:p w14:paraId="34E5A6EF" w14:textId="2F3ADB7D" w:rsidR="00AF7624" w:rsidRPr="004B4DC7" w:rsidRDefault="004B4DC7" w:rsidP="00BC7DB6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0"/>
                <w:szCs w:val="20"/>
                <w:lang w:val="it-IT"/>
              </w:rPr>
            </w:pPr>
            <w:r w:rsidRPr="004B4DC7">
              <w:rPr>
                <w:rFonts w:asciiTheme="minorHAnsi" w:hAnsiTheme="minorHAnsi"/>
                <w:sz w:val="20"/>
                <w:szCs w:val="20"/>
                <w:lang w:val="it-IT"/>
              </w:rPr>
              <w:t xml:space="preserve">Storage: </w:t>
            </w:r>
            <w:r w:rsidR="00FF6933" w:rsidRPr="004B4DC7">
              <w:rPr>
                <w:rFonts w:asciiTheme="minorHAnsi" w:hAnsiTheme="minorHAnsi"/>
                <w:sz w:val="20"/>
                <w:szCs w:val="20"/>
                <w:lang w:val="it-IT"/>
              </w:rPr>
              <w:t>SQL, NoSQL</w:t>
            </w:r>
          </w:p>
          <w:p w14:paraId="1F1E8429" w14:textId="45405B5C" w:rsidR="00FF6933" w:rsidRDefault="004B4DC7" w:rsidP="00BC7DB6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0"/>
                <w:szCs w:val="20"/>
                <w:lang w:val="it-IT"/>
              </w:rPr>
            </w:pPr>
            <w:r w:rsidRPr="004B4DC7">
              <w:rPr>
                <w:rFonts w:asciiTheme="minorHAnsi" w:hAnsiTheme="minorHAnsi"/>
                <w:sz w:val="20"/>
                <w:szCs w:val="20"/>
                <w:lang w:val="it-IT"/>
              </w:rPr>
              <w:t>Machine Learning: PyTorch, Pandas, Jupyter</w:t>
            </w:r>
          </w:p>
          <w:p w14:paraId="50FDC059" w14:textId="670DCA1D" w:rsidR="008B4EE1" w:rsidRPr="004B4DC7" w:rsidRDefault="008B4EE1" w:rsidP="00BC7DB6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0"/>
                <w:szCs w:val="20"/>
                <w:lang w:val="it-IT"/>
              </w:rPr>
            </w:pPr>
            <w:r>
              <w:rPr>
                <w:rFonts w:asciiTheme="minorHAnsi" w:hAnsiTheme="minorHAnsi"/>
                <w:sz w:val="20"/>
                <w:szCs w:val="20"/>
                <w:lang w:val="it-IT"/>
              </w:rPr>
              <w:t>Testing: Moq, Fluent Assertions</w:t>
            </w:r>
          </w:p>
          <w:p w14:paraId="69D0AFEA" w14:textId="0C58DF7D" w:rsidR="00BC7DB6" w:rsidRPr="00BC7DB6" w:rsidRDefault="00BC7DB6" w:rsidP="00BC7DB6">
            <w:pPr>
              <w:ind w:left="360"/>
              <w:rPr>
                <w:lang w:val="it-IT"/>
              </w:rPr>
            </w:pPr>
          </w:p>
        </w:tc>
      </w:tr>
      <w:tr w:rsidR="00913995" w:rsidRPr="00997E86" w14:paraId="4B9FDA3F" w14:textId="77777777" w:rsidTr="00452292">
        <w:tc>
          <w:tcPr>
            <w:tcW w:w="540" w:type="dxa"/>
            <w:vAlign w:val="center"/>
          </w:tcPr>
          <w:p w14:paraId="5371308F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6E7D7F6" wp14:editId="4754D820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B42156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">
                        <v:imagedata r:id="rId21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vAlign w:val="center"/>
          </w:tcPr>
          <w:p w14:paraId="64DD0962" w14:textId="77777777" w:rsidR="000B6611" w:rsidRDefault="000B6611" w:rsidP="00CD2FD2">
            <w:pPr>
              <w:pStyle w:val="Contact"/>
            </w:pPr>
            <w:r w:rsidRPr="000B6611">
              <w:t>https://www.linkedin.com/</w:t>
            </w:r>
          </w:p>
          <w:p w14:paraId="3860B790" w14:textId="7D3B3E96" w:rsidR="00CD2FD2" w:rsidRPr="000B6611" w:rsidRDefault="000B6611" w:rsidP="00CD2FD2">
            <w:pPr>
              <w:pStyle w:val="Contact"/>
              <w:rPr>
                <w:sz w:val="14"/>
                <w:szCs w:val="10"/>
              </w:rPr>
            </w:pPr>
            <w:r w:rsidRPr="000B6611">
              <w:t>in/bryanyue322/</w:t>
            </w:r>
          </w:p>
        </w:tc>
        <w:tc>
          <w:tcPr>
            <w:tcW w:w="450" w:type="dxa"/>
          </w:tcPr>
          <w:p w14:paraId="716EF271" w14:textId="77777777" w:rsidR="00CD2FD2" w:rsidRPr="000B6611" w:rsidRDefault="00CD2FD2" w:rsidP="00CD2FD2">
            <w:pPr>
              <w:rPr>
                <w:sz w:val="14"/>
                <w:szCs w:val="10"/>
              </w:rPr>
            </w:pPr>
          </w:p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4857BECE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693FB216" w14:textId="77777777" w:rsidR="00CD2FD2" w:rsidRPr="00997E86" w:rsidRDefault="00CD2FD2" w:rsidP="00CD2FD2"/>
        </w:tc>
      </w:tr>
      <w:tr w:rsidR="00913995" w:rsidRPr="00997E86" w14:paraId="7138B983" w14:textId="77777777" w:rsidTr="00452292">
        <w:tc>
          <w:tcPr>
            <w:tcW w:w="540" w:type="dxa"/>
            <w:vAlign w:val="center"/>
          </w:tcPr>
          <w:p w14:paraId="4E847E13" w14:textId="30B35FC5" w:rsidR="00CD2FD2" w:rsidRPr="00621B5C" w:rsidRDefault="000B6611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6C6DE52D" wp14:editId="4EFDDCAB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05A4E1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">
                      <v:rect id="Rectangle 15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">
                        <v:imagedata r:id="rId24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vAlign w:val="center"/>
          </w:tcPr>
          <w:p w14:paraId="4BE57AEA" w14:textId="51AD405D" w:rsidR="00CD2FD2" w:rsidRPr="00B03ED5" w:rsidRDefault="000B6611" w:rsidP="00CD2FD2">
            <w:pPr>
              <w:pStyle w:val="Contact"/>
            </w:pPr>
            <w:r w:rsidRPr="000B6611">
              <w:t>https://github.com/byue</w:t>
            </w:r>
          </w:p>
        </w:tc>
        <w:tc>
          <w:tcPr>
            <w:tcW w:w="450" w:type="dxa"/>
          </w:tcPr>
          <w:p w14:paraId="3DA93EF2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20E09EE3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643C1D30" w14:textId="77777777" w:rsidR="00CD2FD2" w:rsidRPr="00997E86" w:rsidRDefault="00CD2FD2" w:rsidP="00CD2FD2"/>
        </w:tc>
      </w:tr>
      <w:tr w:rsidR="00913995" w:rsidRPr="00997E86" w14:paraId="49A01750" w14:textId="77777777" w:rsidTr="00452292">
        <w:tc>
          <w:tcPr>
            <w:tcW w:w="540" w:type="dxa"/>
            <w:vAlign w:val="center"/>
          </w:tcPr>
          <w:p w14:paraId="2831D931" w14:textId="155145C4" w:rsidR="00CD2FD2" w:rsidRPr="00621B5C" w:rsidRDefault="00CD2FD2" w:rsidP="00CD2FD2">
            <w:pPr>
              <w:pStyle w:val="Contact"/>
            </w:pPr>
          </w:p>
        </w:tc>
        <w:tc>
          <w:tcPr>
            <w:tcW w:w="3330" w:type="dxa"/>
            <w:vAlign w:val="center"/>
          </w:tcPr>
          <w:p w14:paraId="1B65F75B" w14:textId="2C14C4DF" w:rsidR="00CD2FD2" w:rsidRPr="00B03ED5" w:rsidRDefault="00CD2FD2" w:rsidP="00CD2FD2">
            <w:pPr>
              <w:pStyle w:val="Contact"/>
            </w:pPr>
          </w:p>
        </w:tc>
        <w:tc>
          <w:tcPr>
            <w:tcW w:w="450" w:type="dxa"/>
          </w:tcPr>
          <w:p w14:paraId="31CF2DA2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741675F1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1CB79371" w14:textId="77777777" w:rsidR="00CD2FD2" w:rsidRPr="00997E86" w:rsidRDefault="00CD2FD2" w:rsidP="00CD2FD2"/>
        </w:tc>
      </w:tr>
      <w:tr w:rsidR="00913995" w:rsidRPr="00997E86" w14:paraId="57C601C5" w14:textId="77777777" w:rsidTr="00C777FF">
        <w:trPr>
          <w:trHeight w:val="720"/>
        </w:trPr>
        <w:tc>
          <w:tcPr>
            <w:tcW w:w="3870" w:type="dxa"/>
            <w:gridSpan w:val="2"/>
          </w:tcPr>
          <w:p w14:paraId="1DAB39EC" w14:textId="77777777" w:rsidR="00CD2FD2" w:rsidRPr="00997E86" w:rsidRDefault="00CD2FD2" w:rsidP="00CD2FD2"/>
        </w:tc>
        <w:tc>
          <w:tcPr>
            <w:tcW w:w="450" w:type="dxa"/>
          </w:tcPr>
          <w:p w14:paraId="4CD9CEC0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5ADD888B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7FCC32CE" w14:textId="77777777" w:rsidR="00CD2FD2" w:rsidRPr="00997E86" w:rsidRDefault="00CD2FD2" w:rsidP="00CD2FD2"/>
        </w:tc>
      </w:tr>
      <w:tr w:rsidR="00913995" w:rsidRPr="00997E86" w14:paraId="5BA40013" w14:textId="77777777" w:rsidTr="005B7DB3">
        <w:trPr>
          <w:trHeight w:val="288"/>
        </w:trPr>
        <w:tc>
          <w:tcPr>
            <w:tcW w:w="3870" w:type="dxa"/>
            <w:gridSpan w:val="2"/>
          </w:tcPr>
          <w:p w14:paraId="623EC2FF" w14:textId="77777777" w:rsidR="00CD2FD2" w:rsidRPr="00997E86" w:rsidRDefault="00CD2FD2" w:rsidP="00CD2FD2"/>
        </w:tc>
        <w:tc>
          <w:tcPr>
            <w:tcW w:w="450" w:type="dxa"/>
          </w:tcPr>
          <w:p w14:paraId="1CCBA813" w14:textId="77777777" w:rsidR="00CD2FD2" w:rsidRPr="00997E86" w:rsidRDefault="00CD2FD2" w:rsidP="00CD2FD2"/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14:paraId="4BFBA8E8" w14:textId="77777777"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108BBB7A" w14:textId="77777777" w:rsidR="00CD2FD2" w:rsidRPr="00997E86" w:rsidRDefault="00CD2FD2" w:rsidP="00CD2FD2"/>
        </w:tc>
      </w:tr>
      <w:tr w:rsidR="00E43EC3" w:rsidRPr="00997E86" w14:paraId="1EF5CBCC" w14:textId="77777777" w:rsidTr="003C0BB5">
        <w:tc>
          <w:tcPr>
            <w:tcW w:w="3870" w:type="dxa"/>
            <w:gridSpan w:val="2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F8FB6F1F7DD4473BB2F6649E908D30E2"/>
              </w:placeholder>
              <w:temporary/>
              <w:showingPlcHdr/>
              <w15:appearance w15:val="hidden"/>
            </w:sdtPr>
            <w:sdtEndPr/>
            <w:sdtContent>
              <w:p w14:paraId="3DA3C10E" w14:textId="77777777"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p w14:paraId="4E31FBFE" w14:textId="77777777" w:rsidR="00144072" w:rsidRDefault="00144072" w:rsidP="0014407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DD621AE" wp14:editId="71CA9221">
                      <wp:extent cx="2341951" cy="2024737"/>
                      <wp:effectExtent l="0" t="0" r="1270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41951" cy="2024737"/>
                                <a:chOff x="-5673" y="0"/>
                                <a:chExt cx="2157771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1597D78" w14:textId="7E23322E" w:rsidR="00144072" w:rsidRPr="008E2197" w:rsidRDefault="001062B8" w:rsidP="008E2197">
                                      <w:pPr>
                                        <w:pStyle w:val="Skill"/>
                                      </w:pPr>
                                      <w:r>
                                        <w:t>API</w:t>
                                      </w:r>
                                      <w:r w:rsidR="00BC7DB6">
                                        <w:t xml:space="preserve"> and </w:t>
                                      </w:r>
                                      <w:r>
                                        <w:t>System Design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5"/>
                                    <a:ext cx="1708498" cy="168272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0" y="491853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8A6C618" w14:textId="6719B262" w:rsidR="00144072" w:rsidRDefault="00EE3043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8</w:t>
                                      </w:r>
                                      <w:r w:rsidR="00AF7624">
                                        <w:t xml:space="preserve"> / 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320"/>
                                  <a:ext cx="2152098" cy="320067"/>
                                  <a:chOff x="502195" y="5339258"/>
                                  <a:chExt cx="2152098" cy="320067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B6E22D6" w14:textId="21BA4391" w:rsidR="008E2197" w:rsidRDefault="003835F9" w:rsidP="008E2197">
                                      <w:pPr>
                                        <w:pStyle w:val="Skill"/>
                                      </w:pPr>
                                      <w:r>
                                        <w:t>Auto Remediation, Telemetry, and Metrics</w:t>
                                      </w:r>
                                    </w:p>
                                    <w:p w14:paraId="7B3B58C2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7" y="5339258"/>
                                    <a:ext cx="2012900" cy="1634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57670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354F3D1" w14:textId="3D9FD6A9" w:rsidR="00144072" w:rsidRDefault="003835F9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9</w:t>
                                      </w:r>
                                      <w:r w:rsidR="00AF7624">
                                        <w:t xml:space="preserve"> / 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-5673" y="851641"/>
                                  <a:ext cx="2157771" cy="325371"/>
                                  <a:chOff x="496522" y="5760023"/>
                                  <a:chExt cx="2157771" cy="325371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C41290D" w14:textId="18EC7A71" w:rsidR="008E2197" w:rsidRDefault="00AF7624" w:rsidP="008E2197">
                                      <w:pPr>
                                        <w:pStyle w:val="Skill"/>
                                      </w:pPr>
                                      <w:r>
                                        <w:t>Asynchronous and Concurrent Programming</w:t>
                                      </w:r>
                                    </w:p>
                                    <w:p w14:paraId="0AD09B50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496522" y="5760023"/>
                                    <a:ext cx="1422220" cy="173731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06086" y="5765632"/>
                                    <a:ext cx="903009" cy="17499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1866D69" w14:textId="59547C30" w:rsidR="008E2197" w:rsidRDefault="00EE3043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7</w:t>
                                      </w:r>
                                      <w:r w:rsidR="00FF6933">
                                        <w:t xml:space="preserve"> / 10</w:t>
                                      </w:r>
                                    </w:p>
                                    <w:p w14:paraId="5D202731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F36716E" w14:textId="4AC9C29F" w:rsidR="00144072" w:rsidRPr="00BC7DB6" w:rsidRDefault="003835F9" w:rsidP="00BC7DB6">
                                      <w:pPr>
                                        <w:pStyle w:val="Skill"/>
                                      </w:pPr>
                                      <w:r>
                                        <w:t>Communication and Cross-Team Collaboration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865561B" w14:textId="77777777" w:rsidR="008E2197" w:rsidRDefault="003149D4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298687537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14:paraId="22A52EAA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674"/>
                                  <a:ext cx="2152098" cy="320063"/>
                                  <a:chOff x="502195" y="6617468"/>
                                  <a:chExt cx="2152098" cy="320063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E17E624" w14:textId="3FD530FB" w:rsidR="008E2197" w:rsidRDefault="001062B8" w:rsidP="008E2197">
                                      <w:pPr>
                                        <w:pStyle w:val="Skill"/>
                                      </w:pPr>
                                      <w:r>
                                        <w:t>Packaging, Deployment and CI Processes</w:t>
                                      </w:r>
                                    </w:p>
                                    <w:p w14:paraId="15E4ABA7" w14:textId="77777777"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468"/>
                                    <a:ext cx="200195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9F848EF" w14:textId="72A3DEA3" w:rsidR="008E2197" w:rsidRDefault="00FF6933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9 / 10</w:t>
                                      </w:r>
                                    </w:p>
                                    <w:p w14:paraId="3512BA2A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D621AE" id="Group 153" o:spid="_x0000_s1026" style="width:184.4pt;height:159.45pt;mso-position-horizontal-relative:char;mso-position-vertical-relative:line" coordorigin="-56" coordsize="21577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">
                      <v:group id="Group 16" o:spid="_x0000_s1027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Box 55" o:spid="_x0000_s1028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01597D78" w14:textId="7E23322E" w:rsidR="00144072" w:rsidRPr="008E2197" w:rsidRDefault="001062B8" w:rsidP="008E2197">
                                <w:pPr>
                                  <w:pStyle w:val="Skill"/>
                                </w:pPr>
                                <w:r>
                                  <w:t>API</w:t>
                                </w:r>
                                <w:r w:rsidR="00BC7DB6">
                                  <w:t xml:space="preserve"> and </w:t>
                                </w:r>
                                <w:r>
                                  <w:t>System Design</w:t>
                                </w:r>
                              </w:p>
                            </w:txbxContent>
                          </v:textbox>
                        </v:shape>
                        <v:rect id="Rectangle 58" o:spid="_x0000_s1029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0" type="#_x0000_t15" style="position:absolute;left:5021;top:49134;width:17085;height:1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" adj="20536" fillcolor="#1d3251 [3204]" stroked="f" strokeweight="1pt"/>
                        <v:shape id="TextBox 58" o:spid="_x0000_s1031" type="#_x0000_t202" style="position:absolute;left:11742;top:49185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68A6C618" w14:textId="6719B262" w:rsidR="00144072" w:rsidRDefault="00EE3043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8</w:t>
                                </w:r>
                                <w:r w:rsidR="00AF7624">
                                  <w:t xml:space="preserve"> / 10</w:t>
                                </w:r>
                              </w:p>
                            </w:txbxContent>
                          </v:textbox>
                        </v:shape>
                      </v:group>
                      <v:group id="Group 24" o:spid="_x0000_s1032" alt="Skill" style="position:absolute;top:4283;width:21520;height:3200" coordorigin="5021,53392" coordsize="21520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3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6B6E22D6" w14:textId="21BA4391" w:rsidR="008E2197" w:rsidRDefault="003835F9" w:rsidP="008E2197">
                                <w:pPr>
                                  <w:pStyle w:val="Skill"/>
                                </w:pPr>
                                <w:r>
                                  <w:t>Auto Remediation, Telemetry, and Metrics</w:t>
                                </w:r>
                              </w:p>
                              <w:p w14:paraId="7B3B58C2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4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5" type="#_x0000_t15" style="position:absolute;left:5021;top:53392;width:20129;height:1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" adj="20723" fillcolor="#1d3251 [3204]" stroked="f" strokeweight="1pt"/>
                        <v:shape id="TextBox 117" o:spid="_x0000_s1036" type="#_x0000_t202" style="position:absolute;left:11742;top:53576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7354F3D1" w14:textId="3D9FD6A9" w:rsidR="00144072" w:rsidRDefault="003835F9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9</w:t>
                                </w:r>
                                <w:r w:rsidR="00AF7624">
                                  <w:t xml:space="preserve"> / 10</w:t>
                                </w:r>
                              </w:p>
                            </w:txbxContent>
                          </v:textbox>
                        </v:shape>
                      </v:group>
                      <v:group id="Group 25" o:spid="_x0000_s1037" alt="Skill" style="position:absolute;left:-56;top:8516;width:21576;height:3254" coordorigin="4965,57600" coordsize="21577,3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38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1C41290D" w14:textId="18EC7A71" w:rsidR="008E2197" w:rsidRDefault="00AF7624" w:rsidP="008E2197">
                                <w:pPr>
                                  <w:pStyle w:val="Skill"/>
                                </w:pPr>
                                <w:r>
                                  <w:t>Asynchronous and Concurrent Programming</w:t>
                                </w:r>
                              </w:p>
                              <w:p w14:paraId="0AD09B50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39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0" type="#_x0000_t15" style="position:absolute;left:4965;top:57600;width:14222;height:1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" adj="20281" fillcolor="#1d3251 [3204]" stroked="f" strokeweight="1pt"/>
                        <v:shape id="TextBox 122" o:spid="_x0000_s1041" type="#_x0000_t202" style="position:absolute;left:11060;top:57656;width:9030;height:1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41866D69" w14:textId="59547C30" w:rsidR="008E2197" w:rsidRDefault="00EE3043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7</w:t>
                                </w:r>
                                <w:r w:rsidR="00FF6933">
                                  <w:t xml:space="preserve"> / 10</w:t>
                                </w:r>
                              </w:p>
                              <w:p w14:paraId="5D202731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2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3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14:paraId="7F36716E" w14:textId="4AC9C29F" w:rsidR="00144072" w:rsidRPr="00BC7DB6" w:rsidRDefault="003835F9" w:rsidP="00BC7DB6">
                                <w:pPr>
                                  <w:pStyle w:val="Skill"/>
                                </w:pPr>
                                <w:r>
                                  <w:t>Communication and Cross-Team Collaboration</w:t>
                                </w:r>
                              </w:p>
                            </w:txbxContent>
                          </v:textbox>
                        </v:shape>
                        <v:rect id="Rectangle 34" o:spid="_x0000_s1044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rect id="Rectangle 35" o:spid="_x0000_s1045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1d3251 [3204]" stroked="f" strokeweight="1pt"/>
                        <v:shape id="TextBox 127" o:spid="_x0000_s1046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3865561B" w14:textId="77777777" w:rsidR="008E2197" w:rsidRDefault="00404E39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298687537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10 / 10</w:t>
                                    </w:r>
                                  </w:sdtContent>
                                </w:sdt>
                              </w:p>
                              <w:p w14:paraId="22A52EAA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47" alt="Skill" style="position:absolute;top:17046;width:21520;height:3201" coordorigin="5021,66174" coordsize="21520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48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1E17E624" w14:textId="3FD530FB" w:rsidR="008E2197" w:rsidRDefault="001062B8" w:rsidP="008E2197">
                                <w:pPr>
                                  <w:pStyle w:val="Skill"/>
                                </w:pPr>
                                <w:r>
                                  <w:t>Packaging, Deployment and CI Processes</w:t>
                                </w:r>
                              </w:p>
                              <w:p w14:paraId="15E4ABA7" w14:textId="77777777" w:rsidR="00144072" w:rsidRDefault="00144072" w:rsidP="008E2197"/>
                            </w:txbxContent>
                          </v:textbox>
                        </v:shape>
                        <v:rect id="Rectangle 30" o:spid="_x0000_s1049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0" type="#_x0000_t15" style="position:absolute;left:5021;top:66174;width:20020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" adj="20719" fillcolor="#1d3251 [3204]" stroked="f" strokeweight="1pt"/>
                        <v:shape id="TextBox 132" o:spid="_x0000_s1051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29F848EF" w14:textId="72A3DEA3" w:rsidR="008E2197" w:rsidRDefault="00FF6933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9 / 10</w:t>
                                </w:r>
                              </w:p>
                              <w:p w14:paraId="3512BA2A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1DB2EC6137074EF085465191B8C9C0FF"/>
              </w:placeholder>
              <w:temporary/>
              <w:showingPlcHdr/>
              <w15:appearance w15:val="hidden"/>
            </w:sdtPr>
            <w:sdtEndPr/>
            <w:sdtContent>
              <w:p w14:paraId="6E9D2B2B" w14:textId="77777777"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14:paraId="1E8E000B" w14:textId="45C26A54" w:rsidR="008E2197" w:rsidRDefault="00E15F5C" w:rsidP="008E2197">
            <w:pPr>
              <w:pStyle w:val="Heading2"/>
            </w:pPr>
            <w:r>
              <w:t>Bachelor of Science, Computer Science</w:t>
            </w:r>
          </w:p>
          <w:p w14:paraId="48A45D5E" w14:textId="06DC81EF" w:rsidR="00552F9B" w:rsidRDefault="00E15F5C" w:rsidP="00552F9B">
            <w:pPr>
              <w:pStyle w:val="Heading4"/>
            </w:pPr>
            <w:r>
              <w:t>University of Washington</w:t>
            </w:r>
          </w:p>
          <w:p w14:paraId="649EC1E7" w14:textId="5EA9A834" w:rsidR="00552F9B" w:rsidRDefault="00E15F5C" w:rsidP="00552F9B">
            <w:r>
              <w:t>2014 - 2018</w:t>
            </w:r>
          </w:p>
          <w:p w14:paraId="3981A431" w14:textId="04C4F4FA" w:rsidR="00552F9B" w:rsidRDefault="00E15F5C" w:rsidP="00552F9B">
            <w:pPr>
              <w:pStyle w:val="Heading2"/>
            </w:pPr>
            <w:r>
              <w:t>Magna Cum Laude</w:t>
            </w:r>
          </w:p>
          <w:p w14:paraId="3D84CD82" w14:textId="562395D6" w:rsidR="00552F9B" w:rsidRDefault="00E15F5C" w:rsidP="00552F9B">
            <w:pPr>
              <w:pStyle w:val="Heading4"/>
            </w:pPr>
            <w:r>
              <w:t>University of Washington</w:t>
            </w:r>
          </w:p>
          <w:p w14:paraId="2ACCC8AC" w14:textId="146F5404" w:rsidR="00552F9B" w:rsidRDefault="00E15F5C" w:rsidP="00552F9B">
            <w:r>
              <w:t>GPA: 3.89</w:t>
            </w:r>
          </w:p>
          <w:p w14:paraId="0D3B3D2A" w14:textId="179D97C5" w:rsidR="00552F9B" w:rsidRDefault="00E15F5C" w:rsidP="00552F9B">
            <w:pPr>
              <w:pStyle w:val="Heading2"/>
            </w:pPr>
            <w:r>
              <w:t>Phi Beta Kapp</w:t>
            </w:r>
            <w:r w:rsidR="007E041D">
              <w:t>a</w:t>
            </w:r>
            <w:r>
              <w:t xml:space="preserve"> Honor Society</w:t>
            </w:r>
          </w:p>
          <w:p w14:paraId="34A61D18" w14:textId="0AF04F60" w:rsidR="00552F9B" w:rsidRDefault="00E15F5C" w:rsidP="00552F9B">
            <w:pPr>
              <w:pStyle w:val="Heading4"/>
            </w:pPr>
            <w:r>
              <w:t>University of Washington</w:t>
            </w:r>
          </w:p>
          <w:p w14:paraId="63B6FB55" w14:textId="4B41DA9D" w:rsidR="00552F9B" w:rsidRPr="00552F9B" w:rsidRDefault="00E15F5C" w:rsidP="00552F9B">
            <w:r>
              <w:t>2016 - Present</w:t>
            </w:r>
          </w:p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14:paraId="7DD4CF01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6480" w:type="dxa"/>
            <w:gridSpan w:val="2"/>
          </w:tcPr>
          <w:sdt>
            <w:sdtPr>
              <w:id w:val="864106690"/>
              <w:placeholder>
                <w:docPart w:val="D41444F21358499DA70693779B4A907D"/>
              </w:placeholder>
              <w:temporary/>
              <w:showingPlcHdr/>
              <w15:appearance w15:val="hidden"/>
            </w:sdtPr>
            <w:sdtEndPr/>
            <w:sdtContent>
              <w:p w14:paraId="6816657A" w14:textId="77777777" w:rsidR="00144072" w:rsidRDefault="00144072" w:rsidP="00144072">
                <w:pPr>
                  <w:pStyle w:val="Heading1"/>
                </w:pPr>
                <w:r>
                  <w:t>Experience</w:t>
                </w:r>
              </w:p>
            </w:sdtContent>
          </w:sdt>
          <w:p w14:paraId="3E3FECEF" w14:textId="67CCF970" w:rsidR="00552F9B" w:rsidRDefault="00336D6E" w:rsidP="00552F9B">
            <w:pPr>
              <w:pStyle w:val="Heading3"/>
            </w:pPr>
            <w:r>
              <w:t>Software Developer II</w:t>
            </w:r>
          </w:p>
          <w:p w14:paraId="35717114" w14:textId="342FF415" w:rsidR="004103C0" w:rsidRDefault="00336D6E" w:rsidP="004103C0">
            <w:pPr>
              <w:pStyle w:val="Heading5"/>
            </w:pPr>
            <w:r>
              <w:t>Microsoft</w:t>
            </w:r>
            <w:r w:rsidR="005F5406">
              <w:t xml:space="preserve"> </w:t>
            </w:r>
            <w:r>
              <w:t xml:space="preserve">| Redmond, WA | </w:t>
            </w:r>
            <w:r w:rsidR="00EE3043">
              <w:t xml:space="preserve">October </w:t>
            </w:r>
            <w:r>
              <w:t>2019 - Present</w:t>
            </w:r>
          </w:p>
          <w:p w14:paraId="672D2024" w14:textId="14D3765D" w:rsidR="001062B8" w:rsidRDefault="005F5406" w:rsidP="001062B8">
            <w:pPr>
              <w:pStyle w:val="JobDescription"/>
              <w:rPr>
                <w:rStyle w:val="JobDescriptionChar"/>
              </w:rPr>
            </w:pPr>
            <w:r>
              <w:rPr>
                <w:rStyle w:val="JobDescriptionChar"/>
              </w:rPr>
              <w:t>Optimized on-premises cloud infrastructure and supported Azure-consistent</w:t>
            </w:r>
            <w:r w:rsidR="001062B8">
              <w:rPr>
                <w:rStyle w:val="JobDescriptionChar"/>
              </w:rPr>
              <w:t xml:space="preserve"> scenarios.</w:t>
            </w:r>
          </w:p>
          <w:p w14:paraId="2EEDE074" w14:textId="68F45ACB" w:rsidR="00F973D7" w:rsidRDefault="001062B8" w:rsidP="00F973D7">
            <w:pPr>
              <w:pStyle w:val="ListBullet"/>
            </w:pPr>
            <w:r>
              <w:t>Designed</w:t>
            </w:r>
            <w:r w:rsidR="00790285">
              <w:t xml:space="preserve"> support for </w:t>
            </w:r>
            <w:r w:rsidR="0038015E">
              <w:t>IMDS</w:t>
            </w:r>
            <w:r w:rsidR="005D0434">
              <w:t>,</w:t>
            </w:r>
            <w:r w:rsidR="001962A1">
              <w:t xml:space="preserve"> </w:t>
            </w:r>
            <w:r>
              <w:t>unblocking container orchestration scenarios</w:t>
            </w:r>
            <w:r w:rsidR="002D35A9">
              <w:t>.</w:t>
            </w:r>
          </w:p>
          <w:p w14:paraId="700C9BE1" w14:textId="5CB714B0" w:rsidR="00F973D7" w:rsidRDefault="001062B8" w:rsidP="00F973D7">
            <w:pPr>
              <w:pStyle w:val="ListBullet"/>
            </w:pPr>
            <w:r>
              <w:t xml:space="preserve">Reduced traffic 50x and decreased VM provisioning time </w:t>
            </w:r>
            <w:r w:rsidR="00EE3043">
              <w:t xml:space="preserve">5 seconds </w:t>
            </w:r>
            <w:r>
              <w:t>with bulk VM metadata API backed by new .NET Core service.</w:t>
            </w:r>
          </w:p>
          <w:p w14:paraId="3AF73EFB" w14:textId="2C7F194B" w:rsidR="001062B8" w:rsidRDefault="001062B8" w:rsidP="00F973D7">
            <w:pPr>
              <w:pStyle w:val="ListBullet"/>
            </w:pPr>
            <w:r w:rsidRPr="001062B8">
              <w:t>Reduced traffic 8x in compute critical path via VM agent protocol migration.</w:t>
            </w:r>
          </w:p>
          <w:p w14:paraId="5FCF2C62" w14:textId="386CC202" w:rsidR="00A6425D" w:rsidRDefault="00DD0CFC" w:rsidP="00A6425D">
            <w:pPr>
              <w:pStyle w:val="Heading3"/>
            </w:pPr>
            <w:r>
              <w:t>Software Developer</w:t>
            </w:r>
          </w:p>
          <w:p w14:paraId="29E68451" w14:textId="0013AFA9" w:rsidR="00A6425D" w:rsidRDefault="00E86379" w:rsidP="00A6425D">
            <w:pPr>
              <w:pStyle w:val="Heading5"/>
            </w:pPr>
            <w:r>
              <w:t xml:space="preserve">Bloomberg | New York City, NY | </w:t>
            </w:r>
            <w:r w:rsidR="00EE3043">
              <w:t xml:space="preserve">September </w:t>
            </w:r>
            <w:r>
              <w:t xml:space="preserve">2018 – </w:t>
            </w:r>
            <w:r w:rsidR="00EE3043">
              <w:t xml:space="preserve">September </w:t>
            </w:r>
            <w:r>
              <w:t>2019</w:t>
            </w:r>
          </w:p>
          <w:p w14:paraId="396B5300" w14:textId="05ED3FD5" w:rsidR="00E86379" w:rsidRDefault="00E86379" w:rsidP="00A6425D">
            <w:pPr>
              <w:pStyle w:val="JobDescription"/>
            </w:pPr>
            <w:r w:rsidRPr="00E86379">
              <w:t xml:space="preserve">Migrated petabytes of </w:t>
            </w:r>
            <w:r>
              <w:t xml:space="preserve">market </w:t>
            </w:r>
            <w:r w:rsidRPr="00E86379">
              <w:t>data from legacy database to SamayDB within mission-critical 6</w:t>
            </w:r>
            <w:r w:rsidR="00DD0CFC">
              <w:t>-</w:t>
            </w:r>
            <w:r w:rsidRPr="00E86379">
              <w:t>hour maintenance window.</w:t>
            </w:r>
          </w:p>
          <w:p w14:paraId="0B6EF3AB" w14:textId="775E7251" w:rsidR="00A6425D" w:rsidRDefault="00E86379" w:rsidP="00E86379">
            <w:pPr>
              <w:pStyle w:val="JobDescription"/>
              <w:numPr>
                <w:ilvl w:val="0"/>
                <w:numId w:val="10"/>
              </w:numPr>
            </w:pPr>
            <w:r w:rsidRPr="00E86379">
              <w:t>Reduced conversion times with caching and low-latency C++ techniques.</w:t>
            </w:r>
          </w:p>
          <w:p w14:paraId="7D54759C" w14:textId="7F702780" w:rsidR="00E86379" w:rsidRDefault="00DD0CFC" w:rsidP="00E86379">
            <w:pPr>
              <w:pStyle w:val="JobDescription"/>
              <w:numPr>
                <w:ilvl w:val="0"/>
                <w:numId w:val="10"/>
              </w:numPr>
            </w:pPr>
            <w:r>
              <w:t xml:space="preserve">Implemented recovery pathway for </w:t>
            </w:r>
            <w:r w:rsidR="00EE3043">
              <w:t>failed migration</w:t>
            </w:r>
            <w:r>
              <w:t xml:space="preserve"> scenarios.</w:t>
            </w:r>
          </w:p>
          <w:p w14:paraId="7518F875" w14:textId="10D02AAF" w:rsidR="00DD0CFC" w:rsidRDefault="00DD0CFC" w:rsidP="00E86379">
            <w:pPr>
              <w:pStyle w:val="JobDescription"/>
              <w:numPr>
                <w:ilvl w:val="0"/>
                <w:numId w:val="10"/>
              </w:numPr>
            </w:pPr>
            <w:r>
              <w:t>Increased team productivity via automating environment setup</w:t>
            </w:r>
            <w:r w:rsidR="00EE3043">
              <w:t xml:space="preserve"> and guides</w:t>
            </w:r>
            <w:r>
              <w:t xml:space="preserve">. </w:t>
            </w:r>
          </w:p>
          <w:p w14:paraId="52ACCE4E" w14:textId="77777777" w:rsidR="00E86379" w:rsidRPr="00A6425D" w:rsidRDefault="00E86379" w:rsidP="00A6425D">
            <w:pPr>
              <w:pStyle w:val="JobDescription"/>
              <w:rPr>
                <w:rStyle w:val="JobDescriptionChar"/>
              </w:rPr>
            </w:pPr>
          </w:p>
          <w:p w14:paraId="17948F06" w14:textId="14B0052C" w:rsidR="00A6425D" w:rsidRDefault="00E15F5C" w:rsidP="00A6425D">
            <w:pPr>
              <w:pStyle w:val="Heading3"/>
            </w:pPr>
            <w:r>
              <w:t>Machine Learning Engineer Intern</w:t>
            </w:r>
          </w:p>
          <w:p w14:paraId="393F9DF7" w14:textId="5D6B7216" w:rsidR="00A6425D" w:rsidRDefault="00E15F5C" w:rsidP="00A6425D">
            <w:pPr>
              <w:pStyle w:val="Heading5"/>
            </w:pPr>
            <w:r>
              <w:t xml:space="preserve">Kernel Labs | Seattle, WA | </w:t>
            </w:r>
            <w:r w:rsidR="00EE3043">
              <w:t xml:space="preserve">March </w:t>
            </w:r>
            <w:r>
              <w:t xml:space="preserve">2018 – </w:t>
            </w:r>
            <w:r w:rsidR="00EE3043">
              <w:t xml:space="preserve">June </w:t>
            </w:r>
            <w:r>
              <w:t>2018</w:t>
            </w:r>
          </w:p>
          <w:p w14:paraId="589BDCD4" w14:textId="2995E76B" w:rsidR="00A6425D" w:rsidRPr="00A6425D" w:rsidRDefault="00E15F5C" w:rsidP="00A6425D">
            <w:pPr>
              <w:pStyle w:val="JobDescription"/>
              <w:rPr>
                <w:rStyle w:val="JobDescriptionChar"/>
              </w:rPr>
            </w:pPr>
            <w:r>
              <w:rPr>
                <w:rStyle w:val="JobDescriptionChar"/>
              </w:rPr>
              <w:t xml:space="preserve">Audio source separation with </w:t>
            </w:r>
            <w:r w:rsidR="00E86379">
              <w:rPr>
                <w:rStyle w:val="JobDescriptionChar"/>
              </w:rPr>
              <w:t>Py</w:t>
            </w:r>
            <w:r w:rsidR="004B4DC7">
              <w:rPr>
                <w:rStyle w:val="JobDescriptionChar"/>
              </w:rPr>
              <w:t>T</w:t>
            </w:r>
            <w:r w:rsidR="00E86379">
              <w:rPr>
                <w:rStyle w:val="JobDescriptionChar"/>
              </w:rPr>
              <w:t>orch</w:t>
            </w:r>
            <w:r>
              <w:rPr>
                <w:rStyle w:val="JobDescriptionChar"/>
              </w:rPr>
              <w:t>.</w:t>
            </w:r>
            <w:r w:rsidR="00E86379">
              <w:rPr>
                <w:rStyle w:val="JobDescriptionChar"/>
              </w:rPr>
              <w:t xml:space="preserve"> Achieved 82% test set accuracy.</w:t>
            </w:r>
          </w:p>
          <w:p w14:paraId="6E739185" w14:textId="7A9EA078" w:rsidR="00A6425D" w:rsidRDefault="00E15F5C" w:rsidP="00A6425D">
            <w:pPr>
              <w:pStyle w:val="ListBullet"/>
            </w:pPr>
            <w:r w:rsidRPr="00E15F5C">
              <w:t xml:space="preserve">Created </w:t>
            </w:r>
            <w:r w:rsidR="00E86379">
              <w:t>train, validation, and test sets</w:t>
            </w:r>
            <w:r w:rsidRPr="00E15F5C">
              <w:t xml:space="preserve"> </w:t>
            </w:r>
            <w:r>
              <w:t>with</w:t>
            </w:r>
            <w:r w:rsidRPr="00E15F5C">
              <w:t xml:space="preserve"> </w:t>
            </w:r>
            <w:r w:rsidR="00E86379">
              <w:t>audio book web scraper</w:t>
            </w:r>
          </w:p>
          <w:p w14:paraId="62A299B8" w14:textId="3EA8E2BA" w:rsidR="00A6425D" w:rsidRDefault="00E86379" w:rsidP="00A6425D">
            <w:pPr>
              <w:pStyle w:val="ListBullet"/>
            </w:pPr>
            <w:r>
              <w:t>Visualized data with MFCC. Cleaned, and normalized data.</w:t>
            </w:r>
          </w:p>
          <w:p w14:paraId="12F0122C" w14:textId="6689F227" w:rsidR="00A6425D" w:rsidRPr="006C2DFF" w:rsidRDefault="00E86379" w:rsidP="00A6425D">
            <w:pPr>
              <w:pStyle w:val="ListBullet"/>
            </w:pPr>
            <w:r>
              <w:t>Trained BLSTM model with L</w:t>
            </w:r>
            <w:r w:rsidR="004B4DC7">
              <w:t>2 regularization</w:t>
            </w:r>
            <w:r>
              <w:t xml:space="preserve"> and dropout.</w:t>
            </w:r>
          </w:p>
        </w:tc>
      </w:tr>
    </w:tbl>
    <w:p w14:paraId="56981239" w14:textId="5D07D6D3" w:rsidR="005A20B8" w:rsidRDefault="00913995">
      <w:r>
        <w:rPr>
          <w:noProof/>
        </w:rPr>
        <w:drawing>
          <wp:anchor distT="0" distB="0" distL="114300" distR="114300" simplePos="0" relativeHeight="251658240" behindDoc="1" locked="0" layoutInCell="1" allowOverlap="1" wp14:anchorId="798BECA6" wp14:editId="6AA8C1FC">
            <wp:simplePos x="0" y="0"/>
            <wp:positionH relativeFrom="column">
              <wp:posOffset>242017</wp:posOffset>
            </wp:positionH>
            <wp:positionV relativeFrom="paragraph">
              <wp:posOffset>-9110980</wp:posOffset>
            </wp:positionV>
            <wp:extent cx="1244600" cy="1244600"/>
            <wp:effectExtent l="0" t="0" r="0" b="0"/>
            <wp:wrapNone/>
            <wp:docPr id="9" name="Picture 9" descr="profi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file imag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A20B8" w:rsidSect="00C777FF">
      <w:headerReference w:type="default" r:id="rId26"/>
      <w:footerReference w:type="default" r:id="rId27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68EFA" w14:textId="77777777" w:rsidR="003149D4" w:rsidRDefault="003149D4" w:rsidP="00B21D64">
      <w:pPr>
        <w:spacing w:after="0" w:line="240" w:lineRule="auto"/>
      </w:pPr>
      <w:r>
        <w:separator/>
      </w:r>
    </w:p>
  </w:endnote>
  <w:endnote w:type="continuationSeparator" w:id="0">
    <w:p w14:paraId="383A1366" w14:textId="77777777" w:rsidR="003149D4" w:rsidRDefault="003149D4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32664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19EC37" wp14:editId="1A87DA3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11942E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85720" w14:textId="77777777" w:rsidR="003149D4" w:rsidRDefault="003149D4" w:rsidP="00B21D64">
      <w:pPr>
        <w:spacing w:after="0" w:line="240" w:lineRule="auto"/>
      </w:pPr>
      <w:r>
        <w:separator/>
      </w:r>
    </w:p>
  </w:footnote>
  <w:footnote w:type="continuationSeparator" w:id="0">
    <w:p w14:paraId="2FA1E9F3" w14:textId="77777777" w:rsidR="003149D4" w:rsidRDefault="003149D4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D9F4E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4D8E2F7" wp14:editId="1F880AF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D44FF0A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84800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02563"/>
    <w:multiLevelType w:val="hybridMultilevel"/>
    <w:tmpl w:val="019AC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F2105"/>
    <w:multiLevelType w:val="multilevel"/>
    <w:tmpl w:val="9D984FD2"/>
    <w:numStyleLink w:val="BullettedList"/>
  </w:abstractNum>
  <w:abstractNum w:abstractNumId="5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55B1687"/>
    <w:multiLevelType w:val="hybridMultilevel"/>
    <w:tmpl w:val="D7D8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3"/>
  </w:num>
  <w:num w:numId="5">
    <w:abstractNumId w:val="5"/>
  </w:num>
  <w:num w:numId="6">
    <w:abstractNumId w:val="9"/>
  </w:num>
  <w:num w:numId="7">
    <w:abstractNumId w:val="0"/>
  </w:num>
  <w:num w:numId="8">
    <w:abstractNumId w:val="1"/>
  </w:num>
  <w:num w:numId="9">
    <w:abstractNumId w:val="4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11"/>
    <w:rsid w:val="000161E1"/>
    <w:rsid w:val="00021303"/>
    <w:rsid w:val="00024552"/>
    <w:rsid w:val="000B6611"/>
    <w:rsid w:val="001062B8"/>
    <w:rsid w:val="00107E81"/>
    <w:rsid w:val="00144072"/>
    <w:rsid w:val="001962A1"/>
    <w:rsid w:val="0021475C"/>
    <w:rsid w:val="00221AA7"/>
    <w:rsid w:val="00245D9B"/>
    <w:rsid w:val="002D35A9"/>
    <w:rsid w:val="003149D4"/>
    <w:rsid w:val="00336D6E"/>
    <w:rsid w:val="0038015E"/>
    <w:rsid w:val="003835F9"/>
    <w:rsid w:val="003C0BB5"/>
    <w:rsid w:val="003D47FE"/>
    <w:rsid w:val="00404E39"/>
    <w:rsid w:val="004067B9"/>
    <w:rsid w:val="004103C0"/>
    <w:rsid w:val="00452292"/>
    <w:rsid w:val="004865C2"/>
    <w:rsid w:val="004B4147"/>
    <w:rsid w:val="004B4DC7"/>
    <w:rsid w:val="00552F9B"/>
    <w:rsid w:val="005636A7"/>
    <w:rsid w:val="005A20B8"/>
    <w:rsid w:val="005B7DB3"/>
    <w:rsid w:val="005D0434"/>
    <w:rsid w:val="005F5406"/>
    <w:rsid w:val="0061400D"/>
    <w:rsid w:val="00621B5C"/>
    <w:rsid w:val="006C2DFF"/>
    <w:rsid w:val="007571B5"/>
    <w:rsid w:val="007772B1"/>
    <w:rsid w:val="00781638"/>
    <w:rsid w:val="00790285"/>
    <w:rsid w:val="007E041D"/>
    <w:rsid w:val="008424CE"/>
    <w:rsid w:val="00890F1A"/>
    <w:rsid w:val="008B4EE1"/>
    <w:rsid w:val="008E2197"/>
    <w:rsid w:val="008F5806"/>
    <w:rsid w:val="00913995"/>
    <w:rsid w:val="00997E86"/>
    <w:rsid w:val="009B7D45"/>
    <w:rsid w:val="009E0300"/>
    <w:rsid w:val="00A21AF8"/>
    <w:rsid w:val="00A6425D"/>
    <w:rsid w:val="00A873E6"/>
    <w:rsid w:val="00A96376"/>
    <w:rsid w:val="00AF7624"/>
    <w:rsid w:val="00B03ED5"/>
    <w:rsid w:val="00B21D64"/>
    <w:rsid w:val="00B73E22"/>
    <w:rsid w:val="00BB7CE4"/>
    <w:rsid w:val="00BC33C3"/>
    <w:rsid w:val="00BC7DB6"/>
    <w:rsid w:val="00BF0DAF"/>
    <w:rsid w:val="00C05345"/>
    <w:rsid w:val="00C344AA"/>
    <w:rsid w:val="00C37B1A"/>
    <w:rsid w:val="00C777FF"/>
    <w:rsid w:val="00CD2FD2"/>
    <w:rsid w:val="00D12DFD"/>
    <w:rsid w:val="00D50A19"/>
    <w:rsid w:val="00D62B7E"/>
    <w:rsid w:val="00DD0CFC"/>
    <w:rsid w:val="00E15F5C"/>
    <w:rsid w:val="00E43EC3"/>
    <w:rsid w:val="00E86379"/>
    <w:rsid w:val="00EE3043"/>
    <w:rsid w:val="00F43FF7"/>
    <w:rsid w:val="00F973D7"/>
    <w:rsid w:val="00FF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3AE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0B6611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611"/>
    <w:rPr>
      <w:color w:val="605E5C"/>
      <w:shd w:val="clear" w:color="auto" w:fill="E1DFDD"/>
    </w:rPr>
  </w:style>
  <w:style w:type="paragraph" w:customStyle="1" w:styleId="43C511ED8AC4407E88A8FFA0AF035579">
    <w:name w:val="43C511ED8AC4407E88A8FFA0AF035579"/>
    <w:rsid w:val="00E15F5C"/>
    <w:pPr>
      <w:spacing w:line="259" w:lineRule="auto"/>
    </w:pPr>
    <w:rPr>
      <w:rFonts w:eastAsiaTheme="minorEastAsia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1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image" Target="media/image15.jpe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sv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sv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yue.REDMOND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7CFC266BB8D4D9790C98049FA26D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C1C9C-93F3-4348-BB56-03015095119C}"/>
      </w:docPartPr>
      <w:docPartBody>
        <w:p w:rsidR="008E24C6" w:rsidRDefault="005B6AE7">
          <w:pPr>
            <w:pStyle w:val="77CFC266BB8D4D9790C98049FA26D598"/>
          </w:pPr>
          <w:r w:rsidRPr="007772B1">
            <w:t>ABOUT ME</w:t>
          </w:r>
        </w:p>
      </w:docPartBody>
    </w:docPart>
    <w:docPart>
      <w:docPartPr>
        <w:name w:val="F8FB6F1F7DD4473BB2F6649E908D3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901B7-005D-4213-9622-001DE5BBF9F9}"/>
      </w:docPartPr>
      <w:docPartBody>
        <w:p w:rsidR="008E24C6" w:rsidRDefault="005B6AE7">
          <w:pPr>
            <w:pStyle w:val="F8FB6F1F7DD4473BB2F6649E908D30E2"/>
          </w:pPr>
          <w:r>
            <w:t>Skills</w:t>
          </w:r>
        </w:p>
      </w:docPartBody>
    </w:docPart>
    <w:docPart>
      <w:docPartPr>
        <w:name w:val="1DB2EC6137074EF085465191B8C9C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20BB7-A7A2-45CB-9873-D06ABAE1D66D}"/>
      </w:docPartPr>
      <w:docPartBody>
        <w:p w:rsidR="008E24C6" w:rsidRDefault="005B6AE7">
          <w:pPr>
            <w:pStyle w:val="1DB2EC6137074EF085465191B8C9C0FF"/>
          </w:pPr>
          <w:r>
            <w:t>Education</w:t>
          </w:r>
        </w:p>
      </w:docPartBody>
    </w:docPart>
    <w:docPart>
      <w:docPartPr>
        <w:name w:val="D41444F21358499DA70693779B4A9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2BAAC-8D92-4026-98AF-8A6E9D4ABDA4}"/>
      </w:docPartPr>
      <w:docPartBody>
        <w:p w:rsidR="008E24C6" w:rsidRDefault="005B6AE7">
          <w:pPr>
            <w:pStyle w:val="D41444F21358499DA70693779B4A907D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18"/>
    <w:rsid w:val="00067C18"/>
    <w:rsid w:val="002C1183"/>
    <w:rsid w:val="00557441"/>
    <w:rsid w:val="005B6AE7"/>
    <w:rsid w:val="005E211A"/>
    <w:rsid w:val="00645333"/>
    <w:rsid w:val="008E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CFC266BB8D4D9790C98049FA26D598">
    <w:name w:val="77CFC266BB8D4D9790C98049FA26D598"/>
  </w:style>
  <w:style w:type="paragraph" w:customStyle="1" w:styleId="F8FB6F1F7DD4473BB2F6649E908D30E2">
    <w:name w:val="F8FB6F1F7DD4473BB2F6649E908D30E2"/>
  </w:style>
  <w:style w:type="paragraph" w:customStyle="1" w:styleId="1DB2EC6137074EF085465191B8C9C0FF">
    <w:name w:val="1DB2EC6137074EF085465191B8C9C0FF"/>
  </w:style>
  <w:style w:type="paragraph" w:customStyle="1" w:styleId="D41444F21358499DA70693779B4A907D">
    <w:name w:val="D41444F21358499DA70693779B4A907D"/>
  </w:style>
  <w:style w:type="paragraph" w:styleId="ListBullet">
    <w:name w:val="List Bullet"/>
    <w:basedOn w:val="Normal"/>
    <w:uiPriority w:val="99"/>
    <w:qFormat/>
    <w:rsid w:val="00067C18"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067C18"/>
    <w:pPr>
      <w:numPr>
        <w:numId w:val="1"/>
      </w:numPr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2021-07-30T18:43:00Z</dcterms:created>
  <dcterms:modified xsi:type="dcterms:W3CDTF">2021-07-30T19:25:00Z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